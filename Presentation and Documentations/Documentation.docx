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5C3E7AFB" w14:textId="38F69444" w:rsidR="00063CF9" w:rsidRDefault="00063CF9">
          <w:pPr>
            <w:rPr>
              <w:noProof/>
              <w:lang w:val="en-US"/>
            </w:rPr>
          </w:pPr>
        </w:p>
        <w:p w14:paraId="6400E27F" w14:textId="77777777" w:rsidR="00063CF9" w:rsidRDefault="00063CF9">
          <w:pPr>
            <w:rPr>
              <w:noProof/>
              <w:lang w:val="en-US"/>
            </w:rPr>
          </w:pPr>
        </w:p>
        <w:p w14:paraId="10FE10E2" w14:textId="77777777" w:rsidR="00BF337E" w:rsidRDefault="00BF337E">
          <w:pPr>
            <w:rPr>
              <w:noProof/>
              <w:lang w:val="en-US"/>
            </w:rPr>
          </w:pPr>
        </w:p>
        <w:p w14:paraId="7DDA7368" w14:textId="77777777" w:rsidR="00BF337E" w:rsidRDefault="00BF337E">
          <w:pPr>
            <w:rPr>
              <w:noProof/>
              <w:lang w:val="en-US"/>
            </w:rPr>
          </w:pPr>
        </w:p>
        <w:p w14:paraId="408A5DA8" w14:textId="77777777" w:rsidR="00BF337E" w:rsidRDefault="00BF337E">
          <w:pPr>
            <w:rPr>
              <w:noProof/>
              <w:lang w:val="en-US"/>
            </w:rPr>
          </w:pPr>
        </w:p>
        <w:p w14:paraId="1737E00F" w14:textId="77777777" w:rsidR="00BF337E" w:rsidRDefault="00BF337E">
          <w:pPr>
            <w:rPr>
              <w:noProof/>
              <w:lang w:val="en-US"/>
            </w:rPr>
          </w:pPr>
        </w:p>
        <w:p w14:paraId="559B53C0" w14:textId="759AEF45" w:rsidR="000F4EF2" w:rsidRDefault="00737322">
          <w:pPr>
            <w:rPr>
              <w:kern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2391C2DF" wp14:editId="09EE5E6C">
                    <wp:simplePos x="0" y="0"/>
                    <wp:positionH relativeFrom="margin">
                      <wp:posOffset>118110</wp:posOffset>
                    </wp:positionH>
                    <wp:positionV relativeFrom="margin">
                      <wp:posOffset>1927860</wp:posOffset>
                    </wp:positionV>
                    <wp:extent cx="6164580" cy="177546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775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75DC5E" w14:textId="22543111" w:rsidR="000F4EF2" w:rsidRPr="00737322" w:rsidRDefault="00325752" w:rsidP="00737322">
                                <w:pPr>
                                  <w:pStyle w:val="Title"/>
                                  <w:jc w:val="center"/>
                                  <w:rPr>
                                    <w:color w:val="B31166" w:themeColor="accent1"/>
                                    <w:sz w:val="190"/>
                                    <w:szCs w:val="190"/>
                                  </w:rPr>
                                </w:pPr>
                                <w:sdt>
                                  <w:sdtPr>
                                    <w:rPr>
                                      <w:color w:val="B31166" w:themeColor="accent1"/>
                                      <w:sz w:val="160"/>
                                      <w:szCs w:val="160"/>
                                    </w:rPr>
                                    <w:alias w:val="Заглав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7322" w:rsidRPr="00737322">
                                      <w:rPr>
                                        <w:color w:val="B31166" w:themeColor="accent1"/>
                                        <w:sz w:val="160"/>
                                        <w:szCs w:val="160"/>
                                        <w:lang w:val="en-US"/>
                                      </w:rPr>
                                      <w:t>Vavylon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91C2D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9.3pt;margin-top:151.8pt;width:485.4pt;height:139.8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" filled="f" stroked="f">
                    <v:textbox>
                      <w:txbxContent>
                        <w:p w14:paraId="3475DC5E" w14:textId="22543111" w:rsidR="000F4EF2" w:rsidRPr="00737322" w:rsidRDefault="00325752" w:rsidP="00737322">
                          <w:pPr>
                            <w:pStyle w:val="Title"/>
                            <w:jc w:val="center"/>
                            <w:rPr>
                              <w:color w:val="B31166" w:themeColor="accent1"/>
                              <w:sz w:val="190"/>
                              <w:szCs w:val="190"/>
                            </w:rPr>
                          </w:pPr>
                          <w:sdt>
                            <w:sdtPr>
                              <w:rPr>
                                <w:color w:val="B31166" w:themeColor="accent1"/>
                                <w:sz w:val="160"/>
                                <w:szCs w:val="160"/>
                              </w:rPr>
                              <w:alias w:val="Заглав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7322" w:rsidRPr="00737322">
                                <w:rPr>
                                  <w:color w:val="B31166" w:themeColor="accent1"/>
                                  <w:sz w:val="160"/>
                                  <w:szCs w:val="160"/>
                                  <w:lang w:val="en-US"/>
                                </w:rPr>
                                <w:t>Vavylon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2E8BE59" w14:textId="4CA44B74" w:rsidR="0066066F" w:rsidRDefault="0066066F">
          <w:pPr>
            <w:spacing w:line="276" w:lineRule="auto"/>
            <w:rPr>
              <w:sz w:val="56"/>
            </w:rPr>
          </w:pPr>
        </w:p>
        <w:p w14:paraId="75DB2EC0" w14:textId="61DF9CDF" w:rsidR="00BF337E" w:rsidRDefault="00BF337E" w:rsidP="002D0843">
          <w:pPr>
            <w:spacing w:line="276" w:lineRule="auto"/>
            <w:rPr>
              <w:noProof/>
              <w:lang w:val="en-US"/>
            </w:rPr>
          </w:pPr>
        </w:p>
        <w:p w14:paraId="749D7475" w14:textId="53DA204D" w:rsidR="0066066F" w:rsidRPr="002D0843" w:rsidRDefault="00737322" w:rsidP="002D0843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64896" behindDoc="0" locked="0" layoutInCell="1" allowOverlap="1" wp14:anchorId="2F26C011" wp14:editId="5FF49E05">
                <wp:simplePos x="0" y="0"/>
                <wp:positionH relativeFrom="margin">
                  <wp:align>center</wp:align>
                </wp:positionH>
                <wp:positionV relativeFrom="margin">
                  <wp:posOffset>4869180</wp:posOffset>
                </wp:positionV>
                <wp:extent cx="3657600" cy="1828800"/>
                <wp:effectExtent l="0" t="0" r="0" b="0"/>
                <wp:wrapSquare wrapText="bothSides"/>
                <wp:docPr id="9" name="Picture 9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A picture containing text&#10;&#10;Description automatically generated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4F13594" wp14:editId="38CE6F5D">
                    <wp:simplePos x="0" y="0"/>
                    <wp:positionH relativeFrom="margin">
                      <wp:posOffset>64135</wp:posOffset>
                    </wp:positionH>
                    <wp:positionV relativeFrom="margin">
                      <wp:posOffset>3509645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3CAF7" w14:textId="2B94633E" w:rsidR="000F4EF2" w:rsidRPr="00F6335E" w:rsidRDefault="00325752" w:rsidP="00737322">
                                <w:pPr>
                                  <w:pStyle w:val="Subtitle"/>
                                  <w:jc w:val="center"/>
                                  <w:rPr>
                                    <w:sz w:val="56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44"/>
                                    </w:rPr>
                                    <w:alias w:val="Подзаглавие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5A9B">
                                      <w:rPr>
                                        <w:sz w:val="56"/>
                                        <w:szCs w:val="44"/>
                                      </w:rPr>
                                      <w:t>Документация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F13594" id="Текстово поле 11" o:spid="_x0000_s1027" type="#_x0000_t202" style="position:absolute;margin-left:5.05pt;margin-top:276.3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" filled="f" stroked="f">
                    <v:textbox>
                      <w:txbxContent>
                        <w:p w14:paraId="74D3CAF7" w14:textId="2B94633E" w:rsidR="000F4EF2" w:rsidRPr="00F6335E" w:rsidRDefault="00325752" w:rsidP="00737322">
                          <w:pPr>
                            <w:pStyle w:val="Subtitle"/>
                            <w:jc w:val="center"/>
                            <w:rPr>
                              <w:sz w:val="56"/>
                              <w:szCs w:val="44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44"/>
                              </w:rPr>
                              <w:alias w:val="Подзаглавие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45A9B">
                                <w:rPr>
                                  <w:sz w:val="56"/>
                                  <w:szCs w:val="44"/>
                                </w:rPr>
                                <w:t>Документация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DF6A2F1" wp14:editId="19D5C32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342AFDDA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3b3059 [3215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38AC9393" wp14:editId="4FA6312A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37F1C948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35B8EC07" wp14:editId="1243A53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BAD194B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32"/>
          <w:szCs w:val="32"/>
        </w:rPr>
        <w:id w:val="1642689925"/>
        <w:docPartObj>
          <w:docPartGallery w:val="Table of Contents"/>
          <w:docPartUnique/>
        </w:docPartObj>
      </w:sdtPr>
      <w:sdtEndPr>
        <w:rPr>
          <w:b/>
          <w:noProof/>
          <w:sz w:val="24"/>
          <w:szCs w:val="24"/>
        </w:rPr>
      </w:sdtEndPr>
      <w:sdtContent>
        <w:p w14:paraId="216B6638" w14:textId="094452A9" w:rsidR="00F6335E" w:rsidRPr="00F6335E" w:rsidRDefault="00F6335E">
          <w:pPr>
            <w:pStyle w:val="TOCHeading"/>
            <w:rPr>
              <w:sz w:val="32"/>
              <w:szCs w:val="32"/>
            </w:rPr>
          </w:pPr>
          <w:r>
            <w:rPr>
              <w:sz w:val="32"/>
              <w:szCs w:val="32"/>
            </w:rPr>
            <w:t>Съдържание</w:t>
          </w:r>
        </w:p>
        <w:p w14:paraId="644EAE26" w14:textId="77F2928E" w:rsidR="0041213A" w:rsidRDefault="00F6335E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r w:rsidRPr="00F6335E">
            <w:rPr>
              <w:sz w:val="24"/>
              <w:szCs w:val="24"/>
            </w:rPr>
            <w:fldChar w:fldCharType="begin"/>
          </w:r>
          <w:r w:rsidRPr="00F6335E">
            <w:rPr>
              <w:sz w:val="24"/>
              <w:szCs w:val="24"/>
            </w:rPr>
            <w:instrText xml:space="preserve"> TOC \o "1-3" \h \z \u </w:instrText>
          </w:r>
          <w:r w:rsidRPr="00F6335E">
            <w:rPr>
              <w:sz w:val="24"/>
              <w:szCs w:val="24"/>
            </w:rPr>
            <w:fldChar w:fldCharType="separate"/>
          </w:r>
          <w:hyperlink w:anchor="_Toc87268667" w:history="1">
            <w:r w:rsidR="0041213A" w:rsidRPr="00164569">
              <w:rPr>
                <w:rStyle w:val="Hyperlink"/>
                <w:noProof/>
              </w:rPr>
              <w:t>1.</w:t>
            </w:r>
            <w:r w:rsidR="0041213A">
              <w:rPr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Тема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_Toc87268667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2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397BC82A" w14:textId="4EF97637" w:rsidR="0041213A" w:rsidRDefault="00325752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87268668" w:history="1">
            <w:r w:rsidR="0041213A" w:rsidRPr="00164569">
              <w:rPr>
                <w:rStyle w:val="Hyperlink"/>
                <w:noProof/>
              </w:rPr>
              <w:t>2.</w:t>
            </w:r>
            <w:r w:rsidR="0041213A">
              <w:rPr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Автори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_Toc87268668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2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5CBABD5C" w14:textId="0AE66DAF" w:rsidR="0041213A" w:rsidRDefault="00325752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87268669" w:history="1">
            <w:r w:rsidR="0041213A" w:rsidRPr="00164569">
              <w:rPr>
                <w:rStyle w:val="Hyperlink"/>
                <w:noProof/>
              </w:rPr>
              <w:t>3.</w:t>
            </w:r>
            <w:r w:rsidR="0041213A">
              <w:rPr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Резюме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_Toc87268669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2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02FF64EB" w14:textId="1DD86440" w:rsidR="0041213A" w:rsidRDefault="00325752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87268670" w:history="1">
            <w:r w:rsidR="0041213A" w:rsidRPr="00164569">
              <w:rPr>
                <w:rStyle w:val="Hyperlink"/>
                <w:noProof/>
              </w:rPr>
              <w:t>3.1</w:t>
            </w:r>
            <w:r w:rsidR="0041213A">
              <w:rPr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Цели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_Toc87268670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2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1ACF2D77" w14:textId="0ED5CFBB" w:rsidR="0041213A" w:rsidRDefault="00325752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87268671" w:history="1">
            <w:r w:rsidR="0041213A" w:rsidRPr="00164569">
              <w:rPr>
                <w:rStyle w:val="Hyperlink"/>
                <w:noProof/>
              </w:rPr>
              <w:t>3.2</w:t>
            </w:r>
            <w:r w:rsidR="0041213A">
              <w:rPr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Етапи на реализация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_Toc87268671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2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190FFA83" w14:textId="256DFE17" w:rsidR="0041213A" w:rsidRDefault="00325752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en-US" w:eastAsia="en-US"/>
            </w:rPr>
          </w:pPr>
          <w:hyperlink w:anchor="_Toc87268672" w:history="1">
            <w:r w:rsidR="0041213A" w:rsidRPr="00164569">
              <w:rPr>
                <w:rStyle w:val="Hyperlink"/>
                <w:noProof/>
              </w:rPr>
              <w:t>3.2.1</w:t>
            </w:r>
            <w:r w:rsidR="0041213A">
              <w:rPr>
                <w:rFonts w:cstheme="minorBidi"/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Съставяне на отбора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_Toc87268672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2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150A3AA0" w14:textId="012F1358" w:rsidR="0041213A" w:rsidRDefault="00325752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en-US" w:eastAsia="en-US"/>
            </w:rPr>
          </w:pPr>
          <w:hyperlink w:anchor="_Toc87268673" w:history="1">
            <w:r w:rsidR="0041213A" w:rsidRPr="00164569">
              <w:rPr>
                <w:rStyle w:val="Hyperlink"/>
                <w:noProof/>
              </w:rPr>
              <w:t>3.2.2</w:t>
            </w:r>
            <w:r w:rsidR="0041213A">
              <w:rPr>
                <w:rFonts w:cstheme="minorBidi"/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Съставяне на график за работа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_Toc87268673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2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4477C718" w14:textId="18E1C2FE" w:rsidR="0041213A" w:rsidRDefault="00325752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en-US" w:eastAsia="en-US"/>
            </w:rPr>
          </w:pPr>
          <w:hyperlink w:anchor="_Toc87268674" w:history="1">
            <w:r w:rsidR="0041213A" w:rsidRPr="00164569">
              <w:rPr>
                <w:rStyle w:val="Hyperlink"/>
                <w:noProof/>
              </w:rPr>
              <w:t>3.2.3</w:t>
            </w:r>
            <w:r w:rsidR="0041213A">
              <w:rPr>
                <w:rFonts w:cstheme="minorBidi"/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Работа по проекта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_Toc87268674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2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421DBBAF" w14:textId="48B42211" w:rsidR="0041213A" w:rsidRDefault="00325752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en-US" w:eastAsia="en-US"/>
            </w:rPr>
          </w:pPr>
          <w:hyperlink w:anchor="_Toc87268675" w:history="1">
            <w:r w:rsidR="0041213A" w:rsidRPr="00164569">
              <w:rPr>
                <w:rStyle w:val="Hyperlink"/>
                <w:noProof/>
              </w:rPr>
              <w:t>3.2.4</w:t>
            </w:r>
            <w:r w:rsidR="0041213A">
              <w:rPr>
                <w:rFonts w:cstheme="minorBidi"/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Презентиране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_Toc87268675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3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09B60BDC" w14:textId="78E3A57D" w:rsidR="0041213A" w:rsidRDefault="00325752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87268676" w:history="1">
            <w:r w:rsidR="0041213A" w:rsidRPr="00164569">
              <w:rPr>
                <w:rStyle w:val="Hyperlink"/>
                <w:noProof/>
              </w:rPr>
              <w:t>3.3</w:t>
            </w:r>
            <w:r w:rsidR="0041213A">
              <w:rPr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Трудности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_Toc87268676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3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27F19DE3" w14:textId="0393CD34" w:rsidR="0041213A" w:rsidRDefault="00325752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87268677" w:history="1">
            <w:r w:rsidR="0041213A" w:rsidRPr="00164569">
              <w:rPr>
                <w:rStyle w:val="Hyperlink"/>
                <w:noProof/>
              </w:rPr>
              <w:t>3.4</w:t>
            </w:r>
            <w:r w:rsidR="0041213A">
              <w:rPr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Заключение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_Toc87268677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3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303D3182" w14:textId="7B42D252" w:rsidR="00F6335E" w:rsidRDefault="00F6335E">
          <w:r w:rsidRPr="00F6335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AD8782" w14:textId="77777777" w:rsidR="00630446" w:rsidRDefault="00630446">
      <w:pPr>
        <w:spacing w:line="276" w:lineRule="auto"/>
      </w:pPr>
      <w:r>
        <w:br w:type="page"/>
      </w:r>
    </w:p>
    <w:p w14:paraId="5C3460D0" w14:textId="26C6E6AB" w:rsidR="00630446" w:rsidRDefault="00345A9B" w:rsidP="00830259">
      <w:pPr>
        <w:pStyle w:val="Heading1"/>
        <w:numPr>
          <w:ilvl w:val="0"/>
          <w:numId w:val="2"/>
        </w:numPr>
      </w:pPr>
      <w:bookmarkStart w:id="0" w:name="_Toc87268667"/>
      <w:r>
        <w:lastRenderedPageBreak/>
        <w:t>Тема</w:t>
      </w:r>
      <w:bookmarkEnd w:id="0"/>
    </w:p>
    <w:p w14:paraId="6072FC8D" w14:textId="5E4038DE" w:rsidR="00830259" w:rsidRDefault="00345A9B" w:rsidP="00830259">
      <w:pPr>
        <w:ind w:left="720"/>
      </w:pPr>
      <w:r>
        <w:t>Т</w:t>
      </w:r>
      <w:r w:rsidR="00737322">
        <w:t xml:space="preserve">ова е исторически базиран проект, който с помощта на свързани списъци и код на Грей дава възможността на потребителите да създават, </w:t>
      </w:r>
      <w:r w:rsidR="005776F1">
        <w:t>разглеждат, обновяват и изтриват различни събития от Българската история</w:t>
      </w:r>
      <w:r>
        <w:t>.</w:t>
      </w:r>
    </w:p>
    <w:p w14:paraId="766799A7" w14:textId="6A612769" w:rsidR="00BC5311" w:rsidRDefault="00345A9B" w:rsidP="00BC5311">
      <w:pPr>
        <w:pStyle w:val="Heading1"/>
        <w:numPr>
          <w:ilvl w:val="0"/>
          <w:numId w:val="2"/>
        </w:numPr>
        <w:spacing w:before="0"/>
        <w:ind w:left="714" w:hanging="357"/>
      </w:pPr>
      <w:bookmarkStart w:id="1" w:name="_Toc87268668"/>
      <w:r>
        <w:t>Автори</w:t>
      </w:r>
      <w:bookmarkEnd w:id="1"/>
    </w:p>
    <w:p w14:paraId="0345E055" w14:textId="46455D01" w:rsidR="00345A9B" w:rsidRDefault="005776F1" w:rsidP="00345A9B">
      <w:pPr>
        <w:pStyle w:val="ListParagraph"/>
        <w:numPr>
          <w:ilvl w:val="0"/>
          <w:numId w:val="24"/>
        </w:numPr>
      </w:pPr>
      <w:r>
        <w:t>Виктор Киров</w:t>
      </w:r>
      <w:r w:rsidR="00345A9B">
        <w:t xml:space="preserve"> – </w:t>
      </w:r>
      <w:proofErr w:type="spellStart"/>
      <w:r>
        <w:rPr>
          <w:lang w:val="en-US"/>
        </w:rPr>
        <w:t>VRKirov</w:t>
      </w:r>
      <w:proofErr w:type="spellEnd"/>
      <w:r w:rsidR="00345A9B">
        <w:t>19 – Scrum Master</w:t>
      </w:r>
    </w:p>
    <w:p w14:paraId="2ABBCE68" w14:textId="67B95771" w:rsidR="00345A9B" w:rsidRDefault="005776F1" w:rsidP="00345A9B">
      <w:pPr>
        <w:pStyle w:val="ListParagraph"/>
        <w:numPr>
          <w:ilvl w:val="0"/>
          <w:numId w:val="24"/>
        </w:numPr>
      </w:pPr>
      <w:r>
        <w:t>Атанас Пожарлиев</w:t>
      </w:r>
      <w:r w:rsidR="00345A9B">
        <w:t xml:space="preserve"> – </w:t>
      </w:r>
      <w:proofErr w:type="spellStart"/>
      <w:r>
        <w:rPr>
          <w:lang w:val="en-US"/>
        </w:rPr>
        <w:t>ABPozharliev</w:t>
      </w:r>
      <w:proofErr w:type="spellEnd"/>
      <w:r w:rsidR="00345A9B">
        <w:t>19 – Back-end Developer</w:t>
      </w:r>
    </w:p>
    <w:p w14:paraId="01EA4819" w14:textId="28200E7D" w:rsidR="00345A9B" w:rsidRDefault="005776F1" w:rsidP="00345A9B">
      <w:pPr>
        <w:pStyle w:val="ListParagraph"/>
        <w:numPr>
          <w:ilvl w:val="0"/>
          <w:numId w:val="24"/>
        </w:numPr>
      </w:pPr>
      <w:r>
        <w:t>Йоана Агафонова</w:t>
      </w:r>
      <w:r w:rsidR="00345A9B">
        <w:t xml:space="preserve"> – </w:t>
      </w:r>
      <w:proofErr w:type="spellStart"/>
      <w:r>
        <w:rPr>
          <w:lang w:val="en-US"/>
        </w:rPr>
        <w:t>YIAgafonova</w:t>
      </w:r>
      <w:proofErr w:type="spellEnd"/>
      <w:r w:rsidR="00345A9B">
        <w:t>19 – Front-end Developer</w:t>
      </w:r>
    </w:p>
    <w:p w14:paraId="2C31D358" w14:textId="23FB471F" w:rsidR="00345A9B" w:rsidRDefault="005776F1" w:rsidP="00345A9B">
      <w:pPr>
        <w:pStyle w:val="ListParagraph"/>
        <w:numPr>
          <w:ilvl w:val="0"/>
          <w:numId w:val="24"/>
        </w:numPr>
      </w:pPr>
      <w:r>
        <w:t>Радослав Лисицов</w:t>
      </w:r>
      <w:r w:rsidR="00345A9B">
        <w:t xml:space="preserve"> – </w:t>
      </w:r>
      <w:proofErr w:type="spellStart"/>
      <w:r>
        <w:rPr>
          <w:lang w:val="en-US"/>
        </w:rPr>
        <w:t>RPLisitsov</w:t>
      </w:r>
      <w:proofErr w:type="spellEnd"/>
      <w:r w:rsidR="00345A9B">
        <w:t>19 – QA Engineer</w:t>
      </w:r>
    </w:p>
    <w:p w14:paraId="79E4259C" w14:textId="0FC65317" w:rsidR="005776F1" w:rsidRPr="00345A9B" w:rsidRDefault="005776F1" w:rsidP="005776F1">
      <w:pPr>
        <w:pStyle w:val="ListParagraph"/>
        <w:numPr>
          <w:ilvl w:val="0"/>
          <w:numId w:val="24"/>
        </w:numPr>
      </w:pPr>
      <w:r>
        <w:t xml:space="preserve">Петър Николов </w:t>
      </w:r>
      <w:r>
        <w:t xml:space="preserve">– </w:t>
      </w:r>
      <w:proofErr w:type="spellStart"/>
      <w:r>
        <w:rPr>
          <w:lang w:val="en-US"/>
        </w:rPr>
        <w:t>PRNikolov</w:t>
      </w:r>
      <w:proofErr w:type="spellEnd"/>
      <w:r>
        <w:t>19 – QA Engineer</w:t>
      </w:r>
    </w:p>
    <w:p w14:paraId="29D21179" w14:textId="5BEFF9E1" w:rsidR="00293FE2" w:rsidRDefault="00345A9B" w:rsidP="0072218A">
      <w:pPr>
        <w:pStyle w:val="Heading1"/>
        <w:numPr>
          <w:ilvl w:val="0"/>
          <w:numId w:val="2"/>
        </w:numPr>
        <w:spacing w:before="0"/>
        <w:ind w:left="714" w:hanging="357"/>
      </w:pPr>
      <w:bookmarkStart w:id="2" w:name="_Toc87268669"/>
      <w:r>
        <w:t>Резюме</w:t>
      </w:r>
      <w:bookmarkEnd w:id="2"/>
    </w:p>
    <w:p w14:paraId="7AF522A6" w14:textId="74098830" w:rsidR="002069C9" w:rsidRDefault="002069C9" w:rsidP="002069C9">
      <w:pPr>
        <w:pStyle w:val="Heading2"/>
        <w:numPr>
          <w:ilvl w:val="1"/>
          <w:numId w:val="2"/>
        </w:numPr>
      </w:pPr>
      <w:bookmarkStart w:id="3" w:name="_Toc87268670"/>
      <w:r>
        <w:t>Цели</w:t>
      </w:r>
      <w:bookmarkEnd w:id="3"/>
    </w:p>
    <w:p w14:paraId="3C0C8CCD" w14:textId="161BD362" w:rsidR="00345A9B" w:rsidRDefault="00345A9B" w:rsidP="00345A9B">
      <w:pPr>
        <w:ind w:left="714"/>
      </w:pPr>
      <w:r>
        <w:t>Проектът ни има за цел, чрез</w:t>
      </w:r>
      <w:r w:rsidR="005776F1" w:rsidRPr="005776F1">
        <w:t xml:space="preserve"> </w:t>
      </w:r>
      <w:r w:rsidR="005776F1">
        <w:t>използването на бази данни, свързани списъци и код на Грей да предостави възможността на потребителите да обогатят знанията си относно събития случили се на Българска територия</w:t>
      </w:r>
      <w:r>
        <w:t>.</w:t>
      </w:r>
    </w:p>
    <w:p w14:paraId="6688B6F5" w14:textId="3947BA4A" w:rsidR="002069C9" w:rsidRDefault="00345A9B" w:rsidP="002069C9">
      <w:pPr>
        <w:pStyle w:val="Heading2"/>
        <w:numPr>
          <w:ilvl w:val="1"/>
          <w:numId w:val="2"/>
        </w:numPr>
      </w:pPr>
      <w:bookmarkStart w:id="4" w:name="_Toc87268671"/>
      <w:r>
        <w:t>Етапи на реализация</w:t>
      </w:r>
      <w:bookmarkEnd w:id="4"/>
    </w:p>
    <w:p w14:paraId="118AE8AB" w14:textId="77777777" w:rsidR="00345A9B" w:rsidRPr="00AA02B7" w:rsidRDefault="00345A9B" w:rsidP="00345A9B">
      <w:pPr>
        <w:pStyle w:val="Heading3"/>
        <w:numPr>
          <w:ilvl w:val="2"/>
          <w:numId w:val="2"/>
        </w:numPr>
      </w:pPr>
      <w:bookmarkStart w:id="5" w:name="_Toc87189873"/>
      <w:bookmarkStart w:id="6" w:name="_Toc87268672"/>
      <w:r w:rsidRPr="00AA02B7">
        <w:t>Съставяне на отбора</w:t>
      </w:r>
      <w:bookmarkEnd w:id="5"/>
      <w:bookmarkEnd w:id="6"/>
    </w:p>
    <w:p w14:paraId="190CB021" w14:textId="77777777" w:rsidR="00345A9B" w:rsidRDefault="00345A9B" w:rsidP="006D3A62">
      <w:pPr>
        <w:ind w:left="720"/>
      </w:pPr>
      <w:r>
        <w:t>За най-голяма ефективност в процеса на работа, отборът ни е съставен от участници с различни способности. Всеки се грижи за различна част от разработването на проекта:</w:t>
      </w:r>
    </w:p>
    <w:p w14:paraId="16CDAAD2" w14:textId="77777777" w:rsidR="00345A9B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Scrum Master</w:t>
      </w:r>
      <w:r w:rsidRPr="005E1741">
        <w:t xml:space="preserve"> – </w:t>
      </w:r>
      <w:r>
        <w:t>грижи се за доброто настроение и дух в отбора, организира срещите, асистира при трудности по раздадените задачи и пише документация</w:t>
      </w:r>
    </w:p>
    <w:p w14:paraId="6B1F030B" w14:textId="77777777" w:rsidR="00345A9B" w:rsidRPr="005E1741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Back-end Developer</w:t>
      </w:r>
      <w:r w:rsidRPr="005E1741">
        <w:t xml:space="preserve"> – </w:t>
      </w:r>
      <w:r>
        <w:t>занимава се с логическата част на програмата, различните функции и обработката на данните</w:t>
      </w:r>
    </w:p>
    <w:p w14:paraId="1FC4A526" w14:textId="77777777" w:rsidR="00345A9B" w:rsidRPr="005E1741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Front-end Developer</w:t>
      </w:r>
      <w:r w:rsidRPr="00902FF6">
        <w:t xml:space="preserve"> –</w:t>
      </w:r>
      <w:r>
        <w:t xml:space="preserve"> работата му е свързана с интерфейса на програмата, начинът, по който се извежда менюто, резултата след изпълнение на някоя от функциите и т.н.</w:t>
      </w:r>
    </w:p>
    <w:p w14:paraId="560068DD" w14:textId="7D41EE60" w:rsidR="00345A9B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QA Engineer</w:t>
      </w:r>
      <w:r w:rsidR="005776F1">
        <w:rPr>
          <w:u w:val="single"/>
          <w:lang w:val="en-US"/>
        </w:rPr>
        <w:t>s</w:t>
      </w:r>
      <w:r w:rsidRPr="00902FF6">
        <w:t xml:space="preserve"> –</w:t>
      </w:r>
      <w:r>
        <w:t xml:space="preserve"> изработва</w:t>
      </w:r>
      <w:r w:rsidR="005776F1">
        <w:t>т</w:t>
      </w:r>
      <w:r>
        <w:t xml:space="preserve"> </w:t>
      </w:r>
      <w:r w:rsidRPr="00902FF6">
        <w:t xml:space="preserve">QA </w:t>
      </w:r>
      <w:r>
        <w:t>документация, тества</w:t>
      </w:r>
      <w:r w:rsidR="005776F1">
        <w:t>т</w:t>
      </w:r>
      <w:r>
        <w:t xml:space="preserve"> функциите в програмата, докладва</w:t>
      </w:r>
      <w:r w:rsidR="005776F1">
        <w:t>т</w:t>
      </w:r>
      <w:r>
        <w:t xml:space="preserve"> при неизправности и бъгове</w:t>
      </w:r>
    </w:p>
    <w:p w14:paraId="68C3B9C1" w14:textId="77777777" w:rsidR="00345A9B" w:rsidRPr="00AA02B7" w:rsidRDefault="00345A9B" w:rsidP="006D3A62">
      <w:pPr>
        <w:pStyle w:val="Heading3"/>
        <w:numPr>
          <w:ilvl w:val="2"/>
          <w:numId w:val="2"/>
        </w:numPr>
      </w:pPr>
      <w:bookmarkStart w:id="7" w:name="_Toc87189874"/>
      <w:bookmarkStart w:id="8" w:name="_Toc87268673"/>
      <w:r w:rsidRPr="00AA02B7">
        <w:t>Съставяне на график за работа</w:t>
      </w:r>
      <w:bookmarkEnd w:id="7"/>
      <w:bookmarkEnd w:id="8"/>
    </w:p>
    <w:p w14:paraId="37BA084A" w14:textId="77777777" w:rsidR="00345A9B" w:rsidRDefault="00345A9B" w:rsidP="006D3A62">
      <w:pPr>
        <w:ind w:left="720"/>
      </w:pPr>
      <w:r>
        <w:t>За да улесним процеса на работа ние съставихме график със срокове за завършване на всяка задача, която сме си поставили. За отбелязване на завършените задачи използвахме планера в GitHub.</w:t>
      </w:r>
    </w:p>
    <w:p w14:paraId="76DCDD4A" w14:textId="77777777" w:rsidR="00345A9B" w:rsidRPr="00AA02B7" w:rsidRDefault="00345A9B" w:rsidP="006D3A62">
      <w:pPr>
        <w:pStyle w:val="Heading3"/>
        <w:numPr>
          <w:ilvl w:val="2"/>
          <w:numId w:val="2"/>
        </w:numPr>
      </w:pPr>
      <w:bookmarkStart w:id="9" w:name="_Toc87189875"/>
      <w:bookmarkStart w:id="10" w:name="_Toc87268674"/>
      <w:r w:rsidRPr="00AA02B7">
        <w:t>Работа по проекта</w:t>
      </w:r>
      <w:bookmarkEnd w:id="9"/>
      <w:bookmarkEnd w:id="10"/>
    </w:p>
    <w:p w14:paraId="12225AFE" w14:textId="017048AE" w:rsidR="00345A9B" w:rsidRDefault="00345A9B" w:rsidP="006D3A62">
      <w:pPr>
        <w:ind w:left="720"/>
      </w:pPr>
      <w:r>
        <w:t xml:space="preserve">След по-горе споменатите стъпки дойде време за същинската работа по кода. Всеки се зае със своите задачи и </w:t>
      </w:r>
      <w:r w:rsidR="005776F1">
        <w:t>имахме периодични срещи</w:t>
      </w:r>
      <w:r>
        <w:t>, по време на които обсъждахме как върви процесът на работа</w:t>
      </w:r>
      <w:r w:rsidR="005776F1">
        <w:t xml:space="preserve"> и</w:t>
      </w:r>
      <w:r>
        <w:t xml:space="preserve"> различни проблеми, с които сме се сблъскал</w:t>
      </w:r>
      <w:r w:rsidR="005776F1">
        <w:t>и</w:t>
      </w:r>
      <w:r>
        <w:t>.</w:t>
      </w:r>
    </w:p>
    <w:p w14:paraId="2314ABDA" w14:textId="44210405" w:rsidR="006D3A62" w:rsidRDefault="006D3A62">
      <w:pPr>
        <w:spacing w:line="276" w:lineRule="auto"/>
      </w:pPr>
      <w:r>
        <w:br w:type="page"/>
      </w:r>
    </w:p>
    <w:p w14:paraId="6A96C324" w14:textId="2A3F269A" w:rsidR="00C90820" w:rsidRDefault="0087171E" w:rsidP="00C90820">
      <w:pPr>
        <w:pStyle w:val="Caption"/>
        <w:keepNext/>
        <w:spacing w:after="0"/>
      </w:pPr>
      <w:r>
        <w:lastRenderedPageBreak/>
        <w:fldChar w:fldCharType="begin"/>
      </w:r>
      <w:r>
        <w:instrText xml:space="preserve"> SEQ Table \* ARABIC </w:instrText>
      </w:r>
      <w:r>
        <w:fldChar w:fldCharType="separate"/>
      </w:r>
      <w:r w:rsidR="00C90820">
        <w:rPr>
          <w:noProof/>
        </w:rPr>
        <w:t>1</w:t>
      </w:r>
      <w:r>
        <w:rPr>
          <w:noProof/>
        </w:rPr>
        <w:fldChar w:fldCharType="end"/>
      </w:r>
      <w:r w:rsidR="00C90820">
        <w:t xml:space="preserve"> </w:t>
      </w:r>
      <w:r w:rsidR="00C90820" w:rsidRPr="00C90820">
        <w:rPr>
          <w:caps w:val="0"/>
          <w:sz w:val="16"/>
          <w:szCs w:val="16"/>
        </w:rPr>
        <w:t>Таблица с основните функции на програмата</w:t>
      </w:r>
    </w:p>
    <w:tbl>
      <w:tblPr>
        <w:tblStyle w:val="GridTable4-Accent51"/>
        <w:tblW w:w="9900" w:type="dxa"/>
        <w:tblInd w:w="-5" w:type="dxa"/>
        <w:tblLook w:val="04A0" w:firstRow="1" w:lastRow="0" w:firstColumn="1" w:lastColumn="0" w:noHBand="0" w:noVBand="1"/>
      </w:tblPr>
      <w:tblGrid>
        <w:gridCol w:w="2673"/>
        <w:gridCol w:w="1888"/>
        <w:gridCol w:w="1385"/>
        <w:gridCol w:w="3954"/>
      </w:tblGrid>
      <w:tr w:rsidR="006D3A62" w:rsidRPr="00C90820" w14:paraId="2335B9A6" w14:textId="77777777" w:rsidTr="00D66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B31166" w:themeFill="accent1"/>
            <w:vAlign w:val="center"/>
          </w:tcPr>
          <w:p w14:paraId="35C72D12" w14:textId="77777777" w:rsidR="006D3A62" w:rsidRPr="006D3A62" w:rsidRDefault="006D3A62" w:rsidP="006D3A62">
            <w:pPr>
              <w:spacing w:line="240" w:lineRule="auto"/>
              <w:jc w:val="center"/>
              <w:rPr>
                <w:rFonts w:ascii="Arial" w:eastAsia="Calibri" w:hAnsi="Arial" w:cs="Arial"/>
              </w:rPr>
            </w:pPr>
            <w:r w:rsidRPr="006D3A62">
              <w:rPr>
                <w:rFonts w:ascii="Arial" w:eastAsia="Calibri" w:hAnsi="Arial" w:cs="Arial"/>
              </w:rPr>
              <w:t>Име на функцията</w:t>
            </w:r>
          </w:p>
        </w:tc>
        <w:tc>
          <w:tcPr>
            <w:tcW w:w="1888" w:type="dxa"/>
            <w:shd w:val="clear" w:color="auto" w:fill="B31166" w:themeFill="accent1"/>
            <w:vAlign w:val="center"/>
          </w:tcPr>
          <w:p w14:paraId="3518E980" w14:textId="77777777" w:rsidR="006D3A62" w:rsidRPr="006D3A62" w:rsidRDefault="006D3A62" w:rsidP="006D3A6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6D3A62">
              <w:rPr>
                <w:rFonts w:ascii="Arial" w:eastAsia="Calibri" w:hAnsi="Arial" w:cs="Arial"/>
              </w:rPr>
              <w:t>Тип на връщаната стойност</w:t>
            </w:r>
          </w:p>
        </w:tc>
        <w:tc>
          <w:tcPr>
            <w:tcW w:w="1385" w:type="dxa"/>
            <w:shd w:val="clear" w:color="auto" w:fill="B31166" w:themeFill="accent1"/>
            <w:vAlign w:val="center"/>
          </w:tcPr>
          <w:p w14:paraId="17C2A4CD" w14:textId="77777777" w:rsidR="006D3A62" w:rsidRPr="006D3A62" w:rsidRDefault="006D3A62" w:rsidP="006D3A6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6D3A62">
              <w:rPr>
                <w:rFonts w:ascii="Arial" w:eastAsia="Calibri" w:hAnsi="Arial" w:cs="Arial"/>
              </w:rPr>
              <w:t>Аргументи</w:t>
            </w:r>
          </w:p>
        </w:tc>
        <w:tc>
          <w:tcPr>
            <w:tcW w:w="3954" w:type="dxa"/>
            <w:shd w:val="clear" w:color="auto" w:fill="B31166" w:themeFill="accent1"/>
            <w:vAlign w:val="center"/>
          </w:tcPr>
          <w:p w14:paraId="21390306" w14:textId="77777777" w:rsidR="006D3A62" w:rsidRPr="006D3A62" w:rsidRDefault="006D3A62" w:rsidP="006D3A6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6D3A62">
              <w:rPr>
                <w:rFonts w:ascii="Arial" w:eastAsia="Calibri" w:hAnsi="Arial" w:cs="Arial"/>
              </w:rPr>
              <w:t>За какво се ползва</w:t>
            </w:r>
          </w:p>
        </w:tc>
      </w:tr>
      <w:tr w:rsidR="006D3A62" w:rsidRPr="00C90820" w14:paraId="0DEB3D63" w14:textId="77777777" w:rsidTr="00D6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9C5E0" w:themeFill="accent1" w:themeFillTint="33"/>
            <w:vAlign w:val="center"/>
          </w:tcPr>
          <w:p w14:paraId="5F1FDF2F" w14:textId="15BCD3D7" w:rsidR="006D3A62" w:rsidRPr="006D3A62" w:rsidRDefault="00C54B9E" w:rsidP="006D3A62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</w:rPr>
              <w:t>processMainMenuInput</w:t>
            </w:r>
            <w:proofErr w:type="spellEnd"/>
          </w:p>
        </w:tc>
        <w:tc>
          <w:tcPr>
            <w:tcW w:w="1888" w:type="dxa"/>
            <w:shd w:val="clear" w:color="auto" w:fill="F9C5E0" w:themeFill="accent1" w:themeFillTint="33"/>
            <w:vAlign w:val="center"/>
          </w:tcPr>
          <w:p w14:paraId="64C1EBA8" w14:textId="71D436F7" w:rsidR="006D3A62" w:rsidRPr="006D3A62" w:rsidRDefault="00C54B9E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void</w:t>
            </w:r>
          </w:p>
        </w:tc>
        <w:tc>
          <w:tcPr>
            <w:tcW w:w="1385" w:type="dxa"/>
            <w:shd w:val="clear" w:color="auto" w:fill="F9C5E0" w:themeFill="accent1" w:themeFillTint="33"/>
            <w:vAlign w:val="center"/>
          </w:tcPr>
          <w:p w14:paraId="7E7A8736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-</w:t>
            </w:r>
          </w:p>
        </w:tc>
        <w:tc>
          <w:tcPr>
            <w:tcW w:w="3954" w:type="dxa"/>
            <w:shd w:val="clear" w:color="auto" w:fill="F9C5E0" w:themeFill="accent1" w:themeFillTint="33"/>
            <w:vAlign w:val="center"/>
          </w:tcPr>
          <w:p w14:paraId="3DA21422" w14:textId="590C8740" w:rsidR="006D3A62" w:rsidRPr="006D3A62" w:rsidRDefault="00C54B9E" w:rsidP="006D3A6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lang w:val="bg-BG"/>
              </w:rPr>
              <w:t>Проверява кое копче от клавиатурата е натисна</w:t>
            </w:r>
            <w:r w:rsidR="00D660CB">
              <w:rPr>
                <w:rFonts w:ascii="Arial" w:eastAsia="Calibri" w:hAnsi="Arial" w:cs="Arial"/>
                <w:color w:val="000000"/>
                <w:lang w:val="bg-BG"/>
              </w:rPr>
              <w:t>то</w:t>
            </w:r>
            <w:r w:rsidR="006D3A62" w:rsidRPr="006D3A62">
              <w:rPr>
                <w:rFonts w:ascii="Arial" w:eastAsia="Calibri" w:hAnsi="Arial" w:cs="Arial"/>
                <w:color w:val="000000"/>
              </w:rPr>
              <w:t>.</w:t>
            </w:r>
          </w:p>
        </w:tc>
      </w:tr>
      <w:tr w:rsidR="006D3A62" w:rsidRPr="006D3A62" w14:paraId="68903362" w14:textId="77777777" w:rsidTr="00D6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vAlign w:val="center"/>
          </w:tcPr>
          <w:p w14:paraId="149EBB0F" w14:textId="6876D6F5" w:rsidR="006D3A62" w:rsidRPr="00D660CB" w:rsidRDefault="00D660CB" w:rsidP="006D3A62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</w:rPr>
              <w:t>printAllEvents</w:t>
            </w:r>
            <w:proofErr w:type="spellEnd"/>
          </w:p>
        </w:tc>
        <w:tc>
          <w:tcPr>
            <w:tcW w:w="1888" w:type="dxa"/>
            <w:vAlign w:val="center"/>
          </w:tcPr>
          <w:p w14:paraId="287AFBDA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void</w:t>
            </w:r>
          </w:p>
        </w:tc>
        <w:tc>
          <w:tcPr>
            <w:tcW w:w="1385" w:type="dxa"/>
            <w:vAlign w:val="center"/>
          </w:tcPr>
          <w:p w14:paraId="111CA607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-</w:t>
            </w:r>
          </w:p>
        </w:tc>
        <w:tc>
          <w:tcPr>
            <w:tcW w:w="3954" w:type="dxa"/>
            <w:vAlign w:val="center"/>
          </w:tcPr>
          <w:p w14:paraId="131A0721" w14:textId="3A426488" w:rsidR="006D3A62" w:rsidRPr="006D3A62" w:rsidRDefault="00D660CB" w:rsidP="006D3A6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lang w:val="bg-BG"/>
              </w:rPr>
              <w:t>Извежда всички събития въведени до момента</w:t>
            </w:r>
            <w:r w:rsidR="006D3A62" w:rsidRPr="006D3A62">
              <w:rPr>
                <w:rFonts w:ascii="Arial" w:eastAsia="Calibri" w:hAnsi="Arial" w:cs="Arial"/>
                <w:color w:val="000000"/>
              </w:rPr>
              <w:t>.</w:t>
            </w:r>
          </w:p>
        </w:tc>
      </w:tr>
      <w:tr w:rsidR="006D3A62" w:rsidRPr="00C90820" w14:paraId="3DE66886" w14:textId="77777777" w:rsidTr="00D6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9C5E0" w:themeFill="accent1" w:themeFillTint="33"/>
            <w:vAlign w:val="center"/>
          </w:tcPr>
          <w:p w14:paraId="7F1031DB" w14:textId="195784F4" w:rsidR="006D3A62" w:rsidRPr="00D660CB" w:rsidRDefault="00D660CB" w:rsidP="006D3A62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</w:rPr>
              <w:t>createNewEvent</w:t>
            </w:r>
            <w:proofErr w:type="spellEnd"/>
          </w:p>
        </w:tc>
        <w:tc>
          <w:tcPr>
            <w:tcW w:w="1888" w:type="dxa"/>
            <w:shd w:val="clear" w:color="auto" w:fill="F9C5E0" w:themeFill="accent1" w:themeFillTint="33"/>
            <w:vAlign w:val="center"/>
          </w:tcPr>
          <w:p w14:paraId="2B55970B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void</w:t>
            </w:r>
          </w:p>
        </w:tc>
        <w:tc>
          <w:tcPr>
            <w:tcW w:w="1385" w:type="dxa"/>
            <w:shd w:val="clear" w:color="auto" w:fill="F9C5E0" w:themeFill="accent1" w:themeFillTint="33"/>
            <w:vAlign w:val="center"/>
          </w:tcPr>
          <w:p w14:paraId="0D905DD6" w14:textId="4ED9F34A" w:rsidR="006D3A62" w:rsidRPr="006D3A62" w:rsidRDefault="00D660CB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-</w:t>
            </w:r>
          </w:p>
        </w:tc>
        <w:tc>
          <w:tcPr>
            <w:tcW w:w="3954" w:type="dxa"/>
            <w:shd w:val="clear" w:color="auto" w:fill="F9C5E0" w:themeFill="accent1" w:themeFillTint="33"/>
            <w:vAlign w:val="center"/>
          </w:tcPr>
          <w:p w14:paraId="766C903D" w14:textId="23018C5D" w:rsidR="006D3A62" w:rsidRPr="006D3A62" w:rsidRDefault="00D660CB" w:rsidP="006D3A6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lang w:val="bg-BG"/>
              </w:rPr>
              <w:t>Създава ново събитие</w:t>
            </w:r>
            <w:r w:rsidR="006D3A62" w:rsidRPr="006D3A62">
              <w:rPr>
                <w:rFonts w:ascii="Arial" w:eastAsia="Calibri" w:hAnsi="Arial" w:cs="Arial"/>
                <w:color w:val="000000"/>
              </w:rPr>
              <w:t>.</w:t>
            </w:r>
          </w:p>
        </w:tc>
      </w:tr>
      <w:tr w:rsidR="006D3A62" w:rsidRPr="006D3A62" w14:paraId="74E38740" w14:textId="77777777" w:rsidTr="00D660C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vAlign w:val="center"/>
          </w:tcPr>
          <w:p w14:paraId="4B44B9F7" w14:textId="2ACB85F8" w:rsidR="006D3A62" w:rsidRPr="00D660CB" w:rsidRDefault="00D660CB" w:rsidP="006D3A62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</w:rPr>
              <w:t>updateEvent</w:t>
            </w:r>
            <w:proofErr w:type="spellEnd"/>
          </w:p>
        </w:tc>
        <w:tc>
          <w:tcPr>
            <w:tcW w:w="1888" w:type="dxa"/>
            <w:vAlign w:val="center"/>
          </w:tcPr>
          <w:p w14:paraId="269F180B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void</w:t>
            </w:r>
          </w:p>
        </w:tc>
        <w:tc>
          <w:tcPr>
            <w:tcW w:w="1385" w:type="dxa"/>
            <w:vAlign w:val="center"/>
          </w:tcPr>
          <w:p w14:paraId="406A1345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-</w:t>
            </w:r>
          </w:p>
        </w:tc>
        <w:tc>
          <w:tcPr>
            <w:tcW w:w="3954" w:type="dxa"/>
            <w:vAlign w:val="center"/>
          </w:tcPr>
          <w:p w14:paraId="40721D86" w14:textId="14231F6E" w:rsidR="006D3A62" w:rsidRPr="006D3A62" w:rsidRDefault="00D660CB" w:rsidP="006D3A6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lang w:val="bg-BG"/>
              </w:rPr>
              <w:t>Редактира вече съществуващо събитие</w:t>
            </w:r>
            <w:r w:rsidR="006D3A62" w:rsidRPr="006D3A62">
              <w:rPr>
                <w:rFonts w:ascii="Arial" w:eastAsia="Calibri" w:hAnsi="Arial" w:cs="Arial"/>
                <w:color w:val="000000"/>
              </w:rPr>
              <w:t>.</w:t>
            </w:r>
          </w:p>
        </w:tc>
      </w:tr>
      <w:tr w:rsidR="006D3A62" w:rsidRPr="00C90820" w14:paraId="0500297D" w14:textId="77777777" w:rsidTr="00D6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9C5E0" w:themeFill="accent1" w:themeFillTint="33"/>
            <w:vAlign w:val="center"/>
          </w:tcPr>
          <w:p w14:paraId="57C89FD4" w14:textId="1D55D7DD" w:rsidR="006D3A62" w:rsidRPr="006D3A62" w:rsidRDefault="00D660CB" w:rsidP="006D3A62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</w:rPr>
              <w:t>searchEvent</w:t>
            </w:r>
            <w:proofErr w:type="spellEnd"/>
          </w:p>
        </w:tc>
        <w:tc>
          <w:tcPr>
            <w:tcW w:w="1888" w:type="dxa"/>
            <w:shd w:val="clear" w:color="auto" w:fill="F9C5E0" w:themeFill="accent1" w:themeFillTint="33"/>
            <w:vAlign w:val="center"/>
          </w:tcPr>
          <w:p w14:paraId="46A87257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void</w:t>
            </w:r>
          </w:p>
        </w:tc>
        <w:tc>
          <w:tcPr>
            <w:tcW w:w="1385" w:type="dxa"/>
            <w:shd w:val="clear" w:color="auto" w:fill="F9C5E0" w:themeFill="accent1" w:themeFillTint="33"/>
            <w:vAlign w:val="center"/>
          </w:tcPr>
          <w:p w14:paraId="473743C7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-</w:t>
            </w:r>
          </w:p>
        </w:tc>
        <w:tc>
          <w:tcPr>
            <w:tcW w:w="3954" w:type="dxa"/>
            <w:shd w:val="clear" w:color="auto" w:fill="F9C5E0" w:themeFill="accent1" w:themeFillTint="33"/>
            <w:vAlign w:val="center"/>
          </w:tcPr>
          <w:p w14:paraId="2E3010C5" w14:textId="55497988" w:rsidR="006D3A62" w:rsidRPr="00D660CB" w:rsidRDefault="00D660CB" w:rsidP="006D3A6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lang w:val="bg-BG"/>
              </w:rPr>
            </w:pPr>
            <w:r>
              <w:rPr>
                <w:rFonts w:ascii="Arial" w:eastAsia="Calibri" w:hAnsi="Arial" w:cs="Arial"/>
                <w:color w:val="000000"/>
                <w:lang w:val="bg-BG"/>
              </w:rPr>
              <w:t>Търси съществуващо събитие по даден критерии.</w:t>
            </w:r>
          </w:p>
        </w:tc>
      </w:tr>
      <w:tr w:rsidR="006D3A62" w:rsidRPr="006D3A62" w14:paraId="47066676" w14:textId="77777777" w:rsidTr="00D660CB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vAlign w:val="center"/>
          </w:tcPr>
          <w:p w14:paraId="724464AB" w14:textId="1C7374BA" w:rsidR="006D3A62" w:rsidRPr="00D660CB" w:rsidRDefault="00D660CB" w:rsidP="006D3A62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</w:rPr>
              <w:t>deleteEvent</w:t>
            </w:r>
            <w:proofErr w:type="spellEnd"/>
          </w:p>
        </w:tc>
        <w:tc>
          <w:tcPr>
            <w:tcW w:w="1888" w:type="dxa"/>
            <w:vAlign w:val="center"/>
          </w:tcPr>
          <w:p w14:paraId="44D6E02B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void</w:t>
            </w:r>
          </w:p>
        </w:tc>
        <w:tc>
          <w:tcPr>
            <w:tcW w:w="1385" w:type="dxa"/>
            <w:vAlign w:val="center"/>
          </w:tcPr>
          <w:p w14:paraId="0262A8C4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-</w:t>
            </w:r>
          </w:p>
        </w:tc>
        <w:tc>
          <w:tcPr>
            <w:tcW w:w="3954" w:type="dxa"/>
            <w:vAlign w:val="center"/>
          </w:tcPr>
          <w:p w14:paraId="1DF12432" w14:textId="686FB847" w:rsidR="006D3A62" w:rsidRPr="006D3A62" w:rsidRDefault="00D660CB" w:rsidP="006D3A6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lang w:val="bg-BG"/>
              </w:rPr>
              <w:t>Изтрива съществуващо събитие</w:t>
            </w:r>
            <w:r w:rsidR="006D3A62" w:rsidRPr="006D3A62">
              <w:rPr>
                <w:rFonts w:ascii="Arial" w:eastAsia="Calibri" w:hAnsi="Arial" w:cs="Arial"/>
                <w:color w:val="000000"/>
              </w:rPr>
              <w:t>.</w:t>
            </w:r>
          </w:p>
        </w:tc>
      </w:tr>
    </w:tbl>
    <w:p w14:paraId="41A407E3" w14:textId="77777777" w:rsidR="006D3A62" w:rsidRPr="006D3A62" w:rsidRDefault="006D3A62" w:rsidP="00C90820">
      <w:pPr>
        <w:rPr>
          <w:lang w:val="en-US"/>
        </w:rPr>
      </w:pPr>
    </w:p>
    <w:p w14:paraId="63D9BBE1" w14:textId="77777777" w:rsidR="006D3A62" w:rsidRPr="00AA02B7" w:rsidRDefault="006D3A62" w:rsidP="006D3A62">
      <w:pPr>
        <w:pStyle w:val="Heading3"/>
        <w:numPr>
          <w:ilvl w:val="2"/>
          <w:numId w:val="2"/>
        </w:numPr>
      </w:pPr>
      <w:bookmarkStart w:id="11" w:name="_Toc87189876"/>
      <w:bookmarkStart w:id="12" w:name="_Toc87268675"/>
      <w:r w:rsidRPr="00AA02B7">
        <w:t>Презентиране</w:t>
      </w:r>
      <w:bookmarkEnd w:id="11"/>
      <w:bookmarkEnd w:id="12"/>
    </w:p>
    <w:p w14:paraId="3309A1FF" w14:textId="77777777" w:rsidR="006D3A62" w:rsidRDefault="006D3A62" w:rsidP="006D3A62">
      <w:r>
        <w:t>Последния етап от разработката на проект е неговата защита.</w:t>
      </w:r>
    </w:p>
    <w:p w14:paraId="139885C3" w14:textId="77777777" w:rsidR="006D3A62" w:rsidRPr="00AA02B7" w:rsidRDefault="006D3A62" w:rsidP="006D3A62">
      <w:pPr>
        <w:pStyle w:val="Heading2"/>
        <w:numPr>
          <w:ilvl w:val="1"/>
          <w:numId w:val="2"/>
        </w:numPr>
      </w:pPr>
      <w:bookmarkStart w:id="13" w:name="_Toc87189877"/>
      <w:bookmarkStart w:id="14" w:name="_Toc87268676"/>
      <w:r w:rsidRPr="00AA02B7">
        <w:t>Трудности</w:t>
      </w:r>
      <w:bookmarkEnd w:id="13"/>
      <w:bookmarkEnd w:id="14"/>
    </w:p>
    <w:p w14:paraId="5D504050" w14:textId="64AE6D4C" w:rsidR="006D3A62" w:rsidRDefault="006D3A62" w:rsidP="006D3A62">
      <w:r>
        <w:t xml:space="preserve">По време на разработката на проекта </w:t>
      </w:r>
      <w:r w:rsidR="005776F1">
        <w:t xml:space="preserve">се срещнахме с проблеми в комуникацията и свързването на </w:t>
      </w:r>
      <w:r w:rsidR="005776F1">
        <w:rPr>
          <w:lang w:val="en-US"/>
        </w:rPr>
        <w:t>Back</w:t>
      </w:r>
      <w:r w:rsidR="005776F1" w:rsidRPr="005776F1">
        <w:t>-</w:t>
      </w:r>
      <w:r w:rsidR="005776F1">
        <w:rPr>
          <w:lang w:val="en-US"/>
        </w:rPr>
        <w:t>end</w:t>
      </w:r>
      <w:r w:rsidR="005776F1" w:rsidRPr="005776F1">
        <w:t xml:space="preserve"> </w:t>
      </w:r>
      <w:r w:rsidR="005776F1">
        <w:t xml:space="preserve">с </w:t>
      </w:r>
      <w:r w:rsidR="005776F1">
        <w:rPr>
          <w:lang w:val="en-US"/>
        </w:rPr>
        <w:t>Front</w:t>
      </w:r>
      <w:r w:rsidR="005776F1" w:rsidRPr="005776F1">
        <w:t>-</w:t>
      </w:r>
      <w:r w:rsidR="005776F1">
        <w:rPr>
          <w:lang w:val="en-US"/>
        </w:rPr>
        <w:t>end</w:t>
      </w:r>
      <w:r>
        <w:t>.</w:t>
      </w:r>
    </w:p>
    <w:p w14:paraId="6AC018EC" w14:textId="77777777" w:rsidR="006D3A62" w:rsidRPr="00AA02B7" w:rsidRDefault="006D3A62" w:rsidP="006D3A62">
      <w:pPr>
        <w:pStyle w:val="Heading2"/>
        <w:numPr>
          <w:ilvl w:val="1"/>
          <w:numId w:val="2"/>
        </w:numPr>
      </w:pPr>
      <w:bookmarkStart w:id="15" w:name="_Toc87189878"/>
      <w:bookmarkStart w:id="16" w:name="_Toc87268677"/>
      <w:r w:rsidRPr="00AA02B7">
        <w:t>Заключение</w:t>
      </w:r>
      <w:bookmarkEnd w:id="15"/>
      <w:bookmarkEnd w:id="16"/>
    </w:p>
    <w:p w14:paraId="71EE7E1E" w14:textId="2D39BF10" w:rsidR="00FC6E59" w:rsidRPr="0082362A" w:rsidRDefault="006D3A62" w:rsidP="00FC6E59">
      <w:r>
        <w:t>В рамките на срока от три седмици, ние</w:t>
      </w:r>
      <w:r w:rsidR="005776F1" w:rsidRPr="005776F1">
        <w:t xml:space="preserve"> </w:t>
      </w:r>
      <w:r w:rsidR="005776F1">
        <w:t>се опитахме да създадем работещо приложение</w:t>
      </w:r>
      <w:r>
        <w:t>.</w:t>
      </w:r>
    </w:p>
    <w:sectPr w:rsidR="00FC6E59" w:rsidRPr="0082362A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24C84" w14:textId="77777777" w:rsidR="00325752" w:rsidRDefault="00325752">
      <w:pPr>
        <w:spacing w:after="0" w:line="240" w:lineRule="auto"/>
      </w:pPr>
      <w:r>
        <w:separator/>
      </w:r>
    </w:p>
  </w:endnote>
  <w:endnote w:type="continuationSeparator" w:id="0">
    <w:p w14:paraId="4ED51BB3" w14:textId="77777777" w:rsidR="00325752" w:rsidRDefault="0032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6440" w14:textId="77777777" w:rsidR="000F4EF2" w:rsidRDefault="00FE5B2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E661CE" wp14:editId="6B43026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234D1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2E661CE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7C6234D1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C0698A" wp14:editId="649D7C1E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C3C5D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0698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044C3C5D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AF7274" wp14:editId="4DC680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F05A2C8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42E042" wp14:editId="47A2306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760C042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278C87" wp14:editId="6C46D7D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66BEE0A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3b3059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BD82" w14:textId="77777777" w:rsidR="00325752" w:rsidRDefault="00325752">
      <w:pPr>
        <w:spacing w:after="0" w:line="240" w:lineRule="auto"/>
      </w:pPr>
      <w:r>
        <w:separator/>
      </w:r>
    </w:p>
  </w:footnote>
  <w:footnote w:type="continuationSeparator" w:id="0">
    <w:p w14:paraId="5EA1C0D1" w14:textId="77777777" w:rsidR="00325752" w:rsidRDefault="00325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535C6"/>
    <w:multiLevelType w:val="hybridMultilevel"/>
    <w:tmpl w:val="334E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D300A"/>
    <w:multiLevelType w:val="multilevel"/>
    <w:tmpl w:val="074AE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2" w15:restartNumberingAfterBreak="0">
    <w:nsid w:val="28B01EAF"/>
    <w:multiLevelType w:val="hybridMultilevel"/>
    <w:tmpl w:val="A46E88C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32D5255"/>
    <w:multiLevelType w:val="hybridMultilevel"/>
    <w:tmpl w:val="BFB0577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4D6D139F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9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0" w15:restartNumberingAfterBreak="0">
    <w:nsid w:val="683E703E"/>
    <w:multiLevelType w:val="multilevel"/>
    <w:tmpl w:val="6D62D5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0"/>
  </w:num>
  <w:num w:numId="4">
    <w:abstractNumId w:val="15"/>
  </w:num>
  <w:num w:numId="5">
    <w:abstractNumId w:val="17"/>
  </w:num>
  <w:num w:numId="6">
    <w:abstractNumId w:val="26"/>
  </w:num>
  <w:num w:numId="7">
    <w:abstractNumId w:val="25"/>
  </w:num>
  <w:num w:numId="8">
    <w:abstractNumId w:val="1"/>
  </w:num>
  <w:num w:numId="9">
    <w:abstractNumId w:val="11"/>
  </w:num>
  <w:num w:numId="10">
    <w:abstractNumId w:val="9"/>
  </w:num>
  <w:num w:numId="11">
    <w:abstractNumId w:val="21"/>
  </w:num>
  <w:num w:numId="12">
    <w:abstractNumId w:val="2"/>
  </w:num>
  <w:num w:numId="13">
    <w:abstractNumId w:val="14"/>
  </w:num>
  <w:num w:numId="14">
    <w:abstractNumId w:val="3"/>
  </w:num>
  <w:num w:numId="15">
    <w:abstractNumId w:val="5"/>
  </w:num>
  <w:num w:numId="16">
    <w:abstractNumId w:val="7"/>
  </w:num>
  <w:num w:numId="17">
    <w:abstractNumId w:val="23"/>
  </w:num>
  <w:num w:numId="18">
    <w:abstractNumId w:val="24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2"/>
  </w:num>
  <w:num w:numId="24">
    <w:abstractNumId w:val="4"/>
  </w:num>
  <w:num w:numId="25">
    <w:abstractNumId w:val="8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TY0NLAwNrYwNDVT0lEKTi0uzszPAykwqgUASk3CfCwAAAA="/>
  </w:docVars>
  <w:rsids>
    <w:rsidRoot w:val="0066066F"/>
    <w:rsid w:val="00063CF9"/>
    <w:rsid w:val="000B1366"/>
    <w:rsid w:val="000F4EF2"/>
    <w:rsid w:val="001C0287"/>
    <w:rsid w:val="001C3EB5"/>
    <w:rsid w:val="001E08B9"/>
    <w:rsid w:val="002069C9"/>
    <w:rsid w:val="0023389A"/>
    <w:rsid w:val="002521DC"/>
    <w:rsid w:val="00293FE2"/>
    <w:rsid w:val="002D0843"/>
    <w:rsid w:val="002E2657"/>
    <w:rsid w:val="00325752"/>
    <w:rsid w:val="00345A9B"/>
    <w:rsid w:val="003F60B6"/>
    <w:rsid w:val="0041213A"/>
    <w:rsid w:val="00423BA8"/>
    <w:rsid w:val="00472CF1"/>
    <w:rsid w:val="004E3A54"/>
    <w:rsid w:val="00544AB1"/>
    <w:rsid w:val="00575AAE"/>
    <w:rsid w:val="005776F1"/>
    <w:rsid w:val="005905C7"/>
    <w:rsid w:val="00602034"/>
    <w:rsid w:val="00630446"/>
    <w:rsid w:val="0066066F"/>
    <w:rsid w:val="006A640E"/>
    <w:rsid w:val="006D3A62"/>
    <w:rsid w:val="0072218A"/>
    <w:rsid w:val="00737322"/>
    <w:rsid w:val="0079372C"/>
    <w:rsid w:val="007A029C"/>
    <w:rsid w:val="007A40DB"/>
    <w:rsid w:val="007E6627"/>
    <w:rsid w:val="0082362A"/>
    <w:rsid w:val="00830259"/>
    <w:rsid w:val="0087171E"/>
    <w:rsid w:val="008D6890"/>
    <w:rsid w:val="00A22648"/>
    <w:rsid w:val="00A26D68"/>
    <w:rsid w:val="00A66C76"/>
    <w:rsid w:val="00AC6A0F"/>
    <w:rsid w:val="00B023C7"/>
    <w:rsid w:val="00B52FFC"/>
    <w:rsid w:val="00B607D2"/>
    <w:rsid w:val="00B84755"/>
    <w:rsid w:val="00B97F38"/>
    <w:rsid w:val="00BC5311"/>
    <w:rsid w:val="00BF337E"/>
    <w:rsid w:val="00C54B9E"/>
    <w:rsid w:val="00C90820"/>
    <w:rsid w:val="00CB4FAE"/>
    <w:rsid w:val="00CC1B4F"/>
    <w:rsid w:val="00CC1FB0"/>
    <w:rsid w:val="00D3535A"/>
    <w:rsid w:val="00D660CB"/>
    <w:rsid w:val="00E70A98"/>
    <w:rsid w:val="00E72F51"/>
    <w:rsid w:val="00EB776D"/>
    <w:rsid w:val="00EC0A0A"/>
    <w:rsid w:val="00F6335E"/>
    <w:rsid w:val="00FC6E59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CE497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B3116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311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A9B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B3116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B3116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3B3059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3116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50C4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B3116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B311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A9B"/>
    <w:rPr>
      <w:rFonts w:eastAsiaTheme="majorEastAsia" w:cstheme="majorBidi"/>
      <w:b/>
      <w:bCs/>
      <w:caps/>
      <w:color w:val="B3116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B3116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3B3059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B3116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850C4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B3116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3B3059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3B3059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B31166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B31166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3B3059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B31166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3B3059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33D6F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33D6F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590832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83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259"/>
    <w:rPr>
      <w:color w:val="8F8F8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6335E"/>
    <w:pPr>
      <w:spacing w:after="100" w:line="259" w:lineRule="auto"/>
      <w:ind w:left="440"/>
    </w:pPr>
    <w:rPr>
      <w:rFonts w:cs="Times New Roman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6D3A62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6D3A62"/>
    <w:pPr>
      <w:spacing w:after="0" w:line="240" w:lineRule="auto"/>
    </w:pPr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6BF2" w:themeColor="accent5"/>
          <w:left w:val="single" w:sz="4" w:space="0" w:color="9B6BF2" w:themeColor="accent5"/>
          <w:bottom w:val="single" w:sz="4" w:space="0" w:color="9B6BF2" w:themeColor="accent5"/>
          <w:right w:val="single" w:sz="4" w:space="0" w:color="9B6BF2" w:themeColor="accent5"/>
          <w:insideH w:val="nil"/>
          <w:insideV w:val="nil"/>
        </w:tcBorders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42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Maze</vt:lpstr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Vavylon</dc:title>
  <dc:subject>Документация</dc:subject>
  <dc:creator>YIAgafonova19@codingburgas.bg</dc:creator>
  <cp:lastModifiedBy>Йоана И. Агафонова</cp:lastModifiedBy>
  <cp:revision>5</cp:revision>
  <dcterms:created xsi:type="dcterms:W3CDTF">2021-11-08T10:57:00Z</dcterms:created>
  <dcterms:modified xsi:type="dcterms:W3CDTF">2022-02-15T20:45:00Z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